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E146D" w14:textId="60913402" w:rsidR="00557E22" w:rsidRDefault="0003403F" w:rsidP="00680BFD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rtl/>
          <w:lang w:bidi="he-IL"/>
        </w:rPr>
        <w:t xml:space="preserve">                </w:t>
      </w:r>
      <w:r w:rsidR="00DA5A1E">
        <w:rPr>
          <w:rFonts w:cs="Tahoma" w:hint="cs"/>
          <w:b/>
          <w:bCs/>
          <w:rtl/>
          <w:lang w:bidi="he-IL"/>
        </w:rPr>
        <w:t xml:space="preserve">                                          </w:t>
      </w:r>
      <w:r>
        <w:rPr>
          <w:rFonts w:cs="Tahoma" w:hint="cs"/>
          <w:b/>
          <w:bCs/>
          <w:rtl/>
          <w:lang w:bidi="he-IL"/>
        </w:rPr>
        <w:t xml:space="preserve">  </w:t>
      </w:r>
      <w:r w:rsidR="00680BFD" w:rsidRPr="00DA5A1E">
        <w:rPr>
          <w:rFonts w:cs="Tahoma" w:hint="cs"/>
          <w:b/>
          <w:bCs/>
          <w:sz w:val="40"/>
          <w:szCs w:val="40"/>
          <w:rtl/>
          <w:lang w:bidi="he-IL"/>
        </w:rPr>
        <w:t xml:space="preserve">קורות חיים </w:t>
      </w:r>
    </w:p>
    <w:p w14:paraId="661343D5" w14:textId="77777777" w:rsidR="00AE25EA" w:rsidRDefault="00AE25EA" w:rsidP="00AE25EA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</w:p>
    <w:p w14:paraId="36E72C56" w14:textId="05E6852B" w:rsidR="00DA5A1E" w:rsidRDefault="00667486" w:rsidP="00DA5A1E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>שם:ר</w:t>
      </w:r>
      <w:r w:rsidR="000278B3">
        <w:rPr>
          <w:rFonts w:cs="Tahoma" w:hint="cs"/>
          <w:b/>
          <w:bCs/>
          <w:sz w:val="40"/>
          <w:szCs w:val="40"/>
          <w:rtl/>
          <w:lang w:bidi="he-IL"/>
        </w:rPr>
        <w:t>ואא</w:t>
      </w: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 עודה </w:t>
      </w:r>
    </w:p>
    <w:p w14:paraId="74BE68A6" w14:textId="176D3E7F" w:rsidR="00667486" w:rsidRDefault="00AE25EA" w:rsidP="00667486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תאריך </w:t>
      </w:r>
      <w:r w:rsidR="00667486">
        <w:rPr>
          <w:rFonts w:cs="Tahoma" w:hint="cs"/>
          <w:b/>
          <w:bCs/>
          <w:sz w:val="40"/>
          <w:szCs w:val="40"/>
          <w:rtl/>
          <w:lang w:bidi="he-IL"/>
        </w:rPr>
        <w:t>לידה</w:t>
      </w:r>
      <w:r w:rsidR="00DD7F58">
        <w:rPr>
          <w:rFonts w:cs="Tahoma" w:hint="cs"/>
          <w:b/>
          <w:bCs/>
          <w:sz w:val="40"/>
          <w:szCs w:val="40"/>
          <w:rtl/>
          <w:lang w:bidi="he-IL"/>
        </w:rPr>
        <w:t>:2005</w:t>
      </w:r>
      <w:r>
        <w:rPr>
          <w:rFonts w:cs="Tahoma" w:hint="cs"/>
          <w:b/>
          <w:bCs/>
          <w:sz w:val="40"/>
          <w:szCs w:val="40"/>
          <w:rtl/>
          <w:lang w:bidi="he-IL"/>
        </w:rPr>
        <w:t>-06-29</w:t>
      </w:r>
    </w:p>
    <w:p w14:paraId="612E3DB8" w14:textId="2B1DF83A" w:rsidR="00DD7F58" w:rsidRDefault="00DD7F58" w:rsidP="00DD7F58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>טלפון:0527485255</w:t>
      </w:r>
    </w:p>
    <w:p w14:paraId="55C5D73C" w14:textId="54EC1795" w:rsidR="00E93519" w:rsidRDefault="00E93519" w:rsidP="00E93519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עיר :כפר קאסם </w:t>
      </w:r>
    </w:p>
    <w:p w14:paraId="02CABB5C" w14:textId="78766349" w:rsidR="00CA4616" w:rsidRDefault="00CA4616" w:rsidP="00CA4616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>מס ת״ז: 2152653</w:t>
      </w:r>
      <w:r w:rsidR="00702B6B">
        <w:rPr>
          <w:rFonts w:cs="Tahoma" w:hint="cs"/>
          <w:b/>
          <w:bCs/>
          <w:sz w:val="40"/>
          <w:szCs w:val="40"/>
          <w:rtl/>
          <w:lang w:bidi="he-IL"/>
        </w:rPr>
        <w:t>80</w:t>
      </w:r>
    </w:p>
    <w:p w14:paraId="453DE364" w14:textId="3AB90A21" w:rsidR="009C6F66" w:rsidRDefault="009C6F66" w:rsidP="003E7524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דואר אלקטרוני: </w:t>
      </w:r>
      <w:r>
        <w:rPr>
          <w:rFonts w:cs="Tahoma"/>
          <w:b/>
          <w:bCs/>
          <w:sz w:val="40"/>
          <w:szCs w:val="40"/>
        </w:rPr>
        <w:t>roaaaude@gmail.com</w:t>
      </w:r>
    </w:p>
    <w:p w14:paraId="194EA443" w14:textId="393673A4" w:rsidR="00CB3786" w:rsidRDefault="004E44A1" w:rsidP="00DD7F58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רמת השכלה: </w:t>
      </w:r>
      <w:r w:rsidR="00CB3786">
        <w:rPr>
          <w:rFonts w:cs="Tahoma" w:hint="cs"/>
          <w:b/>
          <w:bCs/>
          <w:sz w:val="40"/>
          <w:szCs w:val="40"/>
          <w:rtl/>
          <w:lang w:bidi="he-IL"/>
        </w:rPr>
        <w:t>סטודנט תואר ראשון</w:t>
      </w:r>
      <w:r w:rsidR="00534A1B">
        <w:rPr>
          <w:rFonts w:cs="Tahoma" w:hint="cs"/>
          <w:b/>
          <w:bCs/>
          <w:sz w:val="40"/>
          <w:szCs w:val="40"/>
          <w:rtl/>
          <w:lang w:bidi="he-IL"/>
        </w:rPr>
        <w:t xml:space="preserve">/בניית אתרים ואפליקציות </w:t>
      </w:r>
    </w:p>
    <w:p w14:paraId="25EB0428" w14:textId="227F2644" w:rsidR="00DD7F58" w:rsidRDefault="00CB3786" w:rsidP="00CB3786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שפה: עברית/ערבית </w:t>
      </w:r>
      <w:r w:rsidR="003E7524">
        <w:rPr>
          <w:rFonts w:cs="Tahoma" w:hint="cs"/>
          <w:b/>
          <w:bCs/>
          <w:sz w:val="40"/>
          <w:szCs w:val="40"/>
          <w:rtl/>
          <w:lang w:bidi="he-IL"/>
        </w:rPr>
        <w:t xml:space="preserve">/ </w:t>
      </w:r>
      <w:r w:rsidR="003E7524">
        <w:rPr>
          <w:rFonts w:cs="Tahoma"/>
          <w:b/>
          <w:bCs/>
          <w:sz w:val="40"/>
          <w:szCs w:val="40"/>
        </w:rPr>
        <w:t xml:space="preserve">English </w:t>
      </w:r>
    </w:p>
    <w:p w14:paraId="6D3564B6" w14:textId="39D53D88" w:rsidR="00AA2B3F" w:rsidRDefault="009C4F46" w:rsidP="00AA2B3F">
      <w:pPr>
        <w:pStyle w:val="a"/>
        <w:numPr>
          <w:ilvl w:val="0"/>
          <w:numId w:val="0"/>
        </w:numPr>
        <w:bidi/>
        <w:ind w:left="220"/>
        <w:rPr>
          <w:rFonts w:cs="Tahoma" w:hint="cs"/>
          <w:b/>
          <w:bCs/>
          <w:sz w:val="40"/>
          <w:szCs w:val="40"/>
          <w:rtl/>
          <w:lang w:bidi="he-IL"/>
        </w:rPr>
      </w:pPr>
      <w:r>
        <w:rPr>
          <w:rFonts w:cs="Tahoma" w:hint="cs"/>
          <w:b/>
          <w:bCs/>
          <w:sz w:val="40"/>
          <w:szCs w:val="40"/>
          <w:rtl/>
          <w:lang w:bidi="he-IL"/>
        </w:rPr>
        <w:t xml:space="preserve">ניסיון </w:t>
      </w:r>
      <w:r w:rsidR="003E7524">
        <w:rPr>
          <w:rFonts w:cs="Tahoma" w:hint="cs"/>
          <w:b/>
          <w:bCs/>
          <w:sz w:val="40"/>
          <w:szCs w:val="40"/>
          <w:rtl/>
          <w:lang w:bidi="he-IL"/>
        </w:rPr>
        <w:t>ה</w:t>
      </w:r>
      <w:r w:rsidR="00BA5D2E">
        <w:rPr>
          <w:rFonts w:cs="Tahoma" w:hint="cs"/>
          <w:b/>
          <w:bCs/>
          <w:sz w:val="40"/>
          <w:szCs w:val="40"/>
          <w:rtl/>
          <w:lang w:bidi="he-IL"/>
        </w:rPr>
        <w:t>עבודה</w:t>
      </w:r>
      <w:r w:rsidR="003E7524">
        <w:rPr>
          <w:rFonts w:cs="Tahoma"/>
          <w:b/>
          <w:bCs/>
          <w:sz w:val="40"/>
          <w:szCs w:val="40"/>
          <w:lang w:bidi="he-IL"/>
        </w:rPr>
        <w:t xml:space="preserve"> </w:t>
      </w:r>
      <w:r w:rsidR="00BA5D2E">
        <w:rPr>
          <w:rFonts w:cs="Tahoma" w:hint="cs"/>
          <w:b/>
          <w:bCs/>
          <w:sz w:val="40"/>
          <w:szCs w:val="40"/>
          <w:rtl/>
          <w:lang w:bidi="he-IL"/>
        </w:rPr>
        <w:t xml:space="preserve">: </w:t>
      </w:r>
      <w:r w:rsidR="00F64A00">
        <w:rPr>
          <w:rFonts w:cs="Tahoma" w:hint="cs"/>
          <w:b/>
          <w:bCs/>
          <w:sz w:val="40"/>
          <w:szCs w:val="40"/>
          <w:rtl/>
          <w:lang w:bidi="he-IL"/>
        </w:rPr>
        <w:t>נציג</w:t>
      </w:r>
      <w:r w:rsidR="00534A1B">
        <w:rPr>
          <w:rFonts w:cs="Tahoma" w:hint="cs"/>
          <w:b/>
          <w:bCs/>
          <w:sz w:val="40"/>
          <w:szCs w:val="40"/>
          <w:rtl/>
          <w:lang w:bidi="he-IL"/>
        </w:rPr>
        <w:t xml:space="preserve">ת </w:t>
      </w:r>
      <w:r w:rsidR="00190A17">
        <w:rPr>
          <w:rFonts w:cs="Tahoma" w:hint="cs"/>
          <w:b/>
          <w:bCs/>
          <w:sz w:val="40"/>
          <w:szCs w:val="40"/>
          <w:rtl/>
          <w:lang w:bidi="he-IL"/>
        </w:rPr>
        <w:t xml:space="preserve">שירות </w:t>
      </w:r>
      <w:proofErr w:type="spellStart"/>
      <w:r w:rsidR="00190A17">
        <w:rPr>
          <w:rFonts w:cs="Tahoma" w:hint="cs"/>
          <w:b/>
          <w:bCs/>
          <w:sz w:val="40"/>
          <w:szCs w:val="40"/>
          <w:rtl/>
          <w:lang w:bidi="he-IL"/>
        </w:rPr>
        <w:t>לקוחות</w:t>
      </w:r>
      <w:proofErr w:type="spellEnd"/>
      <w:r w:rsidR="00190A17">
        <w:rPr>
          <w:rFonts w:cs="Tahoma" w:hint="cs"/>
          <w:b/>
          <w:bCs/>
          <w:sz w:val="40"/>
          <w:szCs w:val="40"/>
          <w:rtl/>
          <w:lang w:bidi="he-IL"/>
        </w:rPr>
        <w:t xml:space="preserve"> במשרד הפנים</w:t>
      </w:r>
      <w:r w:rsidR="00E66354">
        <w:rPr>
          <w:rFonts w:cs="Tahoma" w:hint="cs"/>
          <w:b/>
          <w:bCs/>
          <w:sz w:val="40"/>
          <w:szCs w:val="40"/>
          <w:rtl/>
          <w:lang w:bidi="he-IL"/>
        </w:rPr>
        <w:t xml:space="preserve"> </w:t>
      </w:r>
      <w:r w:rsidR="00944672">
        <w:rPr>
          <w:rFonts w:cs="Tahoma" w:hint="cs"/>
          <w:b/>
          <w:bCs/>
          <w:sz w:val="40"/>
          <w:szCs w:val="40"/>
          <w:rtl/>
          <w:lang w:bidi="he-IL"/>
        </w:rPr>
        <w:t xml:space="preserve">/ מוקד ארצי </w:t>
      </w:r>
    </w:p>
    <w:p w14:paraId="3EF29059" w14:textId="77777777" w:rsidR="009C6F66" w:rsidRPr="00DA5A1E" w:rsidRDefault="009C6F66" w:rsidP="009C6F66">
      <w:pPr>
        <w:pStyle w:val="a"/>
        <w:numPr>
          <w:ilvl w:val="0"/>
          <w:numId w:val="0"/>
        </w:numPr>
        <w:bidi/>
        <w:ind w:left="220"/>
        <w:rPr>
          <w:rFonts w:cs="Tahoma"/>
          <w:b/>
          <w:bCs/>
          <w:sz w:val="40"/>
          <w:szCs w:val="40"/>
          <w:lang w:bidi="he-IL"/>
        </w:rPr>
      </w:pPr>
    </w:p>
    <w:sectPr w:rsidR="009C6F66" w:rsidRPr="00DA5A1E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E0A89" w14:textId="77777777" w:rsidR="001B3202" w:rsidRDefault="001B3202">
      <w:pPr>
        <w:spacing w:after="0" w:line="240" w:lineRule="auto"/>
      </w:pPr>
      <w:r>
        <w:separator/>
      </w:r>
    </w:p>
  </w:endnote>
  <w:endnote w:type="continuationSeparator" w:id="0">
    <w:p w14:paraId="7BB2ACAA" w14:textId="77777777" w:rsidR="001B3202" w:rsidRDefault="001B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056444"/>
      <w:docPartObj>
        <w:docPartGallery w:val="Page Numbers (Bottom of Page)"/>
        <w:docPartUnique/>
      </w:docPartObj>
    </w:sdtPr>
    <w:sdtEndPr>
      <w:rPr>
        <w:cs/>
      </w:rPr>
    </w:sdtEndPr>
    <w:sdtContent>
      <w:p w14:paraId="7E0F0675" w14:textId="77777777" w:rsidR="00557E22" w:rsidRDefault="00557E22">
        <w:pPr>
          <w:pStyle w:val="ad"/>
          <w:jc w:val="right"/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557E22">
          <w:rPr>
            <w:noProof/>
            <w:lang w:val="he-IL" w:bidi="he-I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BF06A" w14:textId="77777777" w:rsidR="001B3202" w:rsidRDefault="001B3202">
      <w:pPr>
        <w:spacing w:after="0" w:line="240" w:lineRule="auto"/>
      </w:pPr>
      <w:r>
        <w:separator/>
      </w:r>
    </w:p>
  </w:footnote>
  <w:footnote w:type="continuationSeparator" w:id="0">
    <w:p w14:paraId="2FA8E74C" w14:textId="77777777" w:rsidR="001B3202" w:rsidRDefault="001B3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CE09" w14:textId="77777777" w:rsidR="009C4F46" w:rsidRDefault="00BA7F07">
    <w:r>
      <w:rPr>
        <w:noProof/>
        <w:lang w:val="en-US" w:eastAsia="en-US"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21C8AF" wp14:editId="3B1CC1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600" cy="10198800"/>
              <wp:effectExtent l="0" t="0" r="0" b="0"/>
              <wp:wrapNone/>
              <wp:docPr id="1" name="מסגרת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3600" cy="1019880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834A74" id="מסגרת 1" o:spid="_x0000_s1026" style="position:absolute;left:0;text-align:left;margin-left:0;margin-top:0;width:560.15pt;height:803.0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3600,10198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" path="m,l7113600,r,10198800l,10198800,,xm185238,185238r,9828324l6928362,10013562r,-9828324l185238,185238xe" fillcolor="#e3ab47" stroked="f" strokeweight="1pt">
              <v:stroke joinstyle="miter"/>
              <v:path arrowok="t" o:connecttype="custom" o:connectlocs="0,0;7113600,0;7113600,10198800;0,10198800;0,0;185238,185238;185238,10013562;6928362,10013562;6928362,185238;185238,185238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A8AB8" w14:textId="77777777" w:rsidR="009C4F46" w:rsidRDefault="00944672">
    <w:r>
      <w:rPr>
        <w:noProof/>
        <w:lang w:val="en-US" w:eastAsia="en-US" w:bidi="he-IL"/>
      </w:rPr>
    </w:r>
    <w:r w:rsidR="00944672">
      <w:rPr>
        <w:noProof/>
        <w:lang w:val="en-US" w:eastAsia="en-US" w:bidi="he-IL"/>
      </w:rPr>
      <w:pict w14:anchorId="694D289B">
        <v:group id="קבוצה 4" o:spid="_x0000_s1025" alt="כותרת: מסגרת עמוד עם לשונית" style="position:absolute;margin-left:0;margin-top:0;width:560.2pt;height:803.2pt;flip:x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מסגרת 5" o:spid="_x0000_s1027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צורה חופשית 8" o:spid="_x0000_s1026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5E79D448" w14:textId="77777777" w:rsidR="009C4F46" w:rsidRDefault="009C4F46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21C83C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41640A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F435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0C10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BDAF3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70C21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82D5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66F7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1C63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7082A97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676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A8E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21F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A33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EF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4F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ED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763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5F42C04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7E2ABFC" w:tentative="1">
      <w:start w:val="1"/>
      <w:numFmt w:val="lowerLetter"/>
      <w:lvlText w:val="%2."/>
      <w:lvlJc w:val="left"/>
      <w:pPr>
        <w:ind w:left="1440" w:hanging="360"/>
      </w:pPr>
    </w:lvl>
    <w:lvl w:ilvl="2" w:tplc="8DA6C2AA" w:tentative="1">
      <w:start w:val="1"/>
      <w:numFmt w:val="lowerRoman"/>
      <w:lvlText w:val="%3."/>
      <w:lvlJc w:val="right"/>
      <w:pPr>
        <w:ind w:left="2160" w:hanging="180"/>
      </w:pPr>
    </w:lvl>
    <w:lvl w:ilvl="3" w:tplc="946EA498" w:tentative="1">
      <w:start w:val="1"/>
      <w:numFmt w:val="decimal"/>
      <w:lvlText w:val="%4."/>
      <w:lvlJc w:val="left"/>
      <w:pPr>
        <w:ind w:left="2880" w:hanging="360"/>
      </w:pPr>
    </w:lvl>
    <w:lvl w:ilvl="4" w:tplc="D5829C78" w:tentative="1">
      <w:start w:val="1"/>
      <w:numFmt w:val="lowerLetter"/>
      <w:lvlText w:val="%5."/>
      <w:lvlJc w:val="left"/>
      <w:pPr>
        <w:ind w:left="3600" w:hanging="360"/>
      </w:pPr>
    </w:lvl>
    <w:lvl w:ilvl="5" w:tplc="489271BA" w:tentative="1">
      <w:start w:val="1"/>
      <w:numFmt w:val="lowerRoman"/>
      <w:lvlText w:val="%6."/>
      <w:lvlJc w:val="right"/>
      <w:pPr>
        <w:ind w:left="4320" w:hanging="180"/>
      </w:pPr>
    </w:lvl>
    <w:lvl w:ilvl="6" w:tplc="6E26451C" w:tentative="1">
      <w:start w:val="1"/>
      <w:numFmt w:val="decimal"/>
      <w:lvlText w:val="%7."/>
      <w:lvlJc w:val="left"/>
      <w:pPr>
        <w:ind w:left="5040" w:hanging="360"/>
      </w:pPr>
    </w:lvl>
    <w:lvl w:ilvl="7" w:tplc="923EBCB8" w:tentative="1">
      <w:start w:val="1"/>
      <w:numFmt w:val="lowerLetter"/>
      <w:lvlText w:val="%8."/>
      <w:lvlJc w:val="left"/>
      <w:pPr>
        <w:ind w:left="5760" w:hanging="360"/>
      </w:pPr>
    </w:lvl>
    <w:lvl w:ilvl="8" w:tplc="549C5BE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807796">
    <w:abstractNumId w:val="9"/>
  </w:num>
  <w:num w:numId="2" w16cid:durableId="1264343207">
    <w:abstractNumId w:val="11"/>
  </w:num>
  <w:num w:numId="3" w16cid:durableId="1789005317">
    <w:abstractNumId w:val="10"/>
  </w:num>
  <w:num w:numId="4" w16cid:durableId="1082676938">
    <w:abstractNumId w:val="7"/>
  </w:num>
  <w:num w:numId="5" w16cid:durableId="2089572329">
    <w:abstractNumId w:val="6"/>
  </w:num>
  <w:num w:numId="6" w16cid:durableId="1874884990">
    <w:abstractNumId w:val="5"/>
  </w:num>
  <w:num w:numId="7" w16cid:durableId="1202867693">
    <w:abstractNumId w:val="4"/>
  </w:num>
  <w:num w:numId="8" w16cid:durableId="555316483">
    <w:abstractNumId w:val="8"/>
  </w:num>
  <w:num w:numId="9" w16cid:durableId="301271086">
    <w:abstractNumId w:val="3"/>
  </w:num>
  <w:num w:numId="10" w16cid:durableId="244191154">
    <w:abstractNumId w:val="2"/>
  </w:num>
  <w:num w:numId="11" w16cid:durableId="1513255711">
    <w:abstractNumId w:val="1"/>
  </w:num>
  <w:num w:numId="12" w16cid:durableId="191962624">
    <w:abstractNumId w:val="0"/>
  </w:num>
  <w:num w:numId="13" w16cid:durableId="1349985580">
    <w:abstractNumId w:val="12"/>
  </w:num>
  <w:num w:numId="14" w16cid:durableId="1220819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activeWritingStyle w:appName="MSWord" w:lang="en-GB" w:vendorID="64" w:dllVersion="6" w:nlCheck="1" w:checkStyle="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2"/>
    <w:rsid w:val="000278B3"/>
    <w:rsid w:val="0003403F"/>
    <w:rsid w:val="00190A17"/>
    <w:rsid w:val="001B3202"/>
    <w:rsid w:val="001B7870"/>
    <w:rsid w:val="0022479E"/>
    <w:rsid w:val="003E7524"/>
    <w:rsid w:val="00490F9B"/>
    <w:rsid w:val="004D4091"/>
    <w:rsid w:val="004E44A1"/>
    <w:rsid w:val="00534A1B"/>
    <w:rsid w:val="00557E22"/>
    <w:rsid w:val="00661881"/>
    <w:rsid w:val="00667486"/>
    <w:rsid w:val="00680BFD"/>
    <w:rsid w:val="00702B6B"/>
    <w:rsid w:val="0076376D"/>
    <w:rsid w:val="00787F32"/>
    <w:rsid w:val="00882D1F"/>
    <w:rsid w:val="00944672"/>
    <w:rsid w:val="009C4F46"/>
    <w:rsid w:val="009C6F66"/>
    <w:rsid w:val="00A3598E"/>
    <w:rsid w:val="00AA2B3F"/>
    <w:rsid w:val="00AE25EA"/>
    <w:rsid w:val="00AE71A5"/>
    <w:rsid w:val="00BA4F12"/>
    <w:rsid w:val="00BA5D2E"/>
    <w:rsid w:val="00BA7F07"/>
    <w:rsid w:val="00CA4616"/>
    <w:rsid w:val="00CB3786"/>
    <w:rsid w:val="00D53498"/>
    <w:rsid w:val="00D611DC"/>
    <w:rsid w:val="00DA5A1E"/>
    <w:rsid w:val="00DB41BB"/>
    <w:rsid w:val="00DB51F7"/>
    <w:rsid w:val="00DD7F58"/>
    <w:rsid w:val="00E66354"/>
    <w:rsid w:val="00E93519"/>
    <w:rsid w:val="00F64A00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85D2F"/>
  <w15:docId w15:val="{EA9CA964-126C-074A-A083-5BF92AAD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פרטי קשר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כותרת 4 תו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כותרת 5 תו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כותרת תחתונה תו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כותרת משנה תו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ציטוט תו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ציטוט חזק תו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שם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כותרת טקסט תו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כותרת 2 תו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תאריך תו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ברכה תו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חתימה תו"/>
    <w:basedOn w:val="a2"/>
    <w:link w:val="aff3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A87830E-B2FF-7C41-AB78-04B32569A76A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34FF5-AADF-4756-BBD1-38B8A620AB8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%7b4A87830E-B2FF-7C41-AB78-04B32569A76A%7dtf16392110.dotx</Template>
  <TotalTime>1</TotalTime>
  <Pages>1</Pages>
  <Words>55</Words>
  <Characters>280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Aude</dc:creator>
  <cp:keywords/>
  <dc:description/>
  <cp:lastModifiedBy>Roaa Aude</cp:lastModifiedBy>
  <cp:revision>2</cp:revision>
  <dcterms:created xsi:type="dcterms:W3CDTF">2024-09-19T06:39:00Z</dcterms:created>
  <dcterms:modified xsi:type="dcterms:W3CDTF">2024-09-19T06:39:00Z</dcterms:modified>
</cp:coreProperties>
</file>